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RPr="0038207E" w14:paraId="2D9328F9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5E19D348" w14:textId="2D6E868E" w:rsidR="000629D5" w:rsidRPr="0038207E" w:rsidRDefault="000629D5" w:rsidP="009C0470">
            <w:pPr>
              <w:tabs>
                <w:tab w:val="left" w:pos="990"/>
              </w:tabs>
              <w:jc w:val="both"/>
            </w:pPr>
          </w:p>
        </w:tc>
        <w:tc>
          <w:tcPr>
            <w:tcW w:w="720" w:type="dxa"/>
          </w:tcPr>
          <w:p w14:paraId="1FCB4AFF" w14:textId="77777777" w:rsidR="000629D5" w:rsidRPr="0038207E" w:rsidRDefault="000629D5" w:rsidP="009C0470">
            <w:pPr>
              <w:tabs>
                <w:tab w:val="left" w:pos="990"/>
              </w:tabs>
              <w:jc w:val="both"/>
            </w:pPr>
          </w:p>
        </w:tc>
        <w:tc>
          <w:tcPr>
            <w:tcW w:w="6470" w:type="dxa"/>
            <w:vMerge w:val="restart"/>
            <w:vAlign w:val="center"/>
          </w:tcPr>
          <w:p w14:paraId="384C25DA" w14:textId="77777777" w:rsidR="007E004B" w:rsidRDefault="007E004B" w:rsidP="009C0470">
            <w:pPr>
              <w:pStyle w:val="Address"/>
              <w:jc w:val="both"/>
            </w:pPr>
            <w:r>
              <w:t>To,</w:t>
            </w:r>
          </w:p>
          <w:p w14:paraId="7BB41213" w14:textId="19258BC0" w:rsidR="00BD4846" w:rsidRDefault="007E004B" w:rsidP="009C0470">
            <w:pPr>
              <w:pStyle w:val="Address"/>
              <w:jc w:val="both"/>
            </w:pPr>
            <w:r>
              <w:t>The</w:t>
            </w:r>
            <w:r w:rsidR="00BD4846">
              <w:t xml:space="preserve"> Hiring team</w:t>
            </w:r>
            <w:r>
              <w:t>,</w:t>
            </w:r>
          </w:p>
          <w:p w14:paraId="4FF5A714" w14:textId="300C61D8" w:rsidR="000629D5" w:rsidRPr="0038207E" w:rsidRDefault="000629D5" w:rsidP="009C0470">
            <w:pPr>
              <w:pStyle w:val="Address"/>
              <w:jc w:val="both"/>
            </w:pPr>
          </w:p>
          <w:p w14:paraId="1E178B26" w14:textId="7EAF08A1" w:rsidR="000629D5" w:rsidRPr="0038207E" w:rsidRDefault="000629D5" w:rsidP="009C0470">
            <w:pPr>
              <w:jc w:val="both"/>
            </w:pPr>
            <w:r w:rsidRPr="0038207E">
              <w:t xml:space="preserve">Dear </w:t>
            </w:r>
            <w:r w:rsidR="007E004B">
              <w:t>Recruiter</w:t>
            </w:r>
            <w:r w:rsidRPr="0038207E">
              <w:t>,</w:t>
            </w:r>
          </w:p>
          <w:p w14:paraId="40455017" w14:textId="2ABAD8F6" w:rsidR="007E004B" w:rsidRPr="0038207E" w:rsidRDefault="00D556F0" w:rsidP="007E004B">
            <w:pPr>
              <w:jc w:val="both"/>
            </w:pPr>
            <w:r w:rsidRPr="0038207E">
              <w:t>I have seen this immense opportunity from your organization page.</w:t>
            </w:r>
            <w:r w:rsidR="007E004B">
              <w:t xml:space="preserve"> </w:t>
            </w:r>
            <w:r w:rsidR="007E004B" w:rsidRPr="0038207E">
              <w:t>Have an experience of 1.</w:t>
            </w:r>
            <w:r w:rsidR="00A27846">
              <w:t>8</w:t>
            </w:r>
            <w:r w:rsidR="007E004B" w:rsidRPr="0038207E">
              <w:t xml:space="preserve"> years as Operations Executive at Infosys ltd.,</w:t>
            </w:r>
          </w:p>
          <w:p w14:paraId="7B4983AE" w14:textId="77777777" w:rsidR="00D556F0" w:rsidRPr="0038207E" w:rsidRDefault="00D556F0" w:rsidP="009C0470">
            <w:pPr>
              <w:pStyle w:val="ListBullet"/>
              <w:jc w:val="both"/>
            </w:pPr>
            <w:r w:rsidRPr="0038207E">
              <w:t>Python is my key trait to learn data pre-processing, machine learning, natural language processing, deep learning.</w:t>
            </w:r>
          </w:p>
          <w:p w14:paraId="4E4DAC5C" w14:textId="77777777" w:rsidR="00D556F0" w:rsidRPr="0038207E" w:rsidRDefault="00D556F0" w:rsidP="009C0470">
            <w:pPr>
              <w:pStyle w:val="ListBullet"/>
              <w:jc w:val="both"/>
            </w:pPr>
            <w:r w:rsidRPr="0038207E">
              <w:t>I have learnt SQL since UG now further molded database learnings such as MySQL, MongoDB, Neo4j.</w:t>
            </w:r>
          </w:p>
          <w:p w14:paraId="4DE47C77" w14:textId="5187D093" w:rsidR="00D556F0" w:rsidRPr="0038207E" w:rsidRDefault="00D556F0" w:rsidP="009C0470">
            <w:pPr>
              <w:pStyle w:val="ListBullet"/>
              <w:jc w:val="both"/>
            </w:pPr>
            <w:r w:rsidRPr="0038207E">
              <w:t xml:space="preserve">After that, I have developed interest in Big Data management using HDFS, Hive, Pig, </w:t>
            </w:r>
            <w:proofErr w:type="spellStart"/>
            <w:r w:rsidRPr="0038207E">
              <w:t>PySpark</w:t>
            </w:r>
            <w:proofErr w:type="spellEnd"/>
            <w:r w:rsidRPr="0038207E">
              <w:t>.</w:t>
            </w:r>
          </w:p>
          <w:p w14:paraId="52A411BE" w14:textId="034374CD" w:rsidR="00D556F0" w:rsidRPr="0038207E" w:rsidRDefault="00D556F0" w:rsidP="009C0470">
            <w:pPr>
              <w:pStyle w:val="ListBullet"/>
              <w:jc w:val="both"/>
            </w:pPr>
            <w:r w:rsidRPr="0038207E">
              <w:t>Data visualization is being my graphical interest as it can evolve raw, unprocessed data into statistical, graphical and much interesting story telling about data.</w:t>
            </w:r>
          </w:p>
          <w:p w14:paraId="1F53E6ED" w14:textId="77777777" w:rsidR="00D556F0" w:rsidRPr="0038207E" w:rsidRDefault="00D556F0" w:rsidP="009C0470">
            <w:pPr>
              <w:jc w:val="both"/>
            </w:pPr>
          </w:p>
          <w:p w14:paraId="37DC7A0D" w14:textId="43256850" w:rsidR="00D556F0" w:rsidRPr="0038207E" w:rsidRDefault="00D556F0" w:rsidP="009C0470">
            <w:pPr>
              <w:jc w:val="both"/>
            </w:pPr>
            <w:r w:rsidRPr="0038207E">
              <w:t xml:space="preserve">Having work license in India. </w:t>
            </w:r>
            <w:r w:rsidR="007E004B" w:rsidRPr="0038207E">
              <w:t>I am currently a final year MSc. Data Science student in India.</w:t>
            </w:r>
          </w:p>
          <w:p w14:paraId="68480052" w14:textId="018F9962" w:rsidR="00D556F0" w:rsidRPr="0038207E" w:rsidRDefault="00D556F0" w:rsidP="009C0470">
            <w:pPr>
              <w:jc w:val="both"/>
            </w:pPr>
            <w:r w:rsidRPr="0038207E">
              <w:t>I am much endeavored to work in an organization like you since you people cordially inviting to explore</w:t>
            </w:r>
            <w:r w:rsidR="009C0470">
              <w:t xml:space="preserve"> </w:t>
            </w:r>
            <w:r w:rsidRPr="0038207E">
              <w:t>high</w:t>
            </w:r>
            <w:r w:rsidR="009C0470">
              <w:t xml:space="preserve"> </w:t>
            </w:r>
            <w:r w:rsidRPr="0038207E">
              <w:t>in</w:t>
            </w:r>
            <w:r w:rsidR="009C0470">
              <w:t xml:space="preserve"> </w:t>
            </w:r>
            <w:r w:rsidRPr="0038207E">
              <w:t>demand projects.</w:t>
            </w:r>
          </w:p>
          <w:p w14:paraId="2D4133D0" w14:textId="77777777" w:rsidR="00D556F0" w:rsidRPr="0038207E" w:rsidRDefault="00D556F0" w:rsidP="009C0470">
            <w:pPr>
              <w:jc w:val="both"/>
            </w:pPr>
          </w:p>
          <w:p w14:paraId="396D8D3A" w14:textId="77777777" w:rsidR="00D556F0" w:rsidRPr="0038207E" w:rsidRDefault="00D556F0" w:rsidP="009C0470">
            <w:pPr>
              <w:jc w:val="both"/>
            </w:pPr>
            <w:r w:rsidRPr="0038207E">
              <w:t>Thank you for your consideration.</w:t>
            </w:r>
          </w:p>
          <w:p w14:paraId="3ACFBBAB" w14:textId="77777777" w:rsidR="00D556F0" w:rsidRPr="0038207E" w:rsidRDefault="00D556F0" w:rsidP="009C0470">
            <w:pPr>
              <w:jc w:val="both"/>
            </w:pPr>
          </w:p>
          <w:p w14:paraId="4E5F618B" w14:textId="77777777" w:rsidR="00D556F0" w:rsidRPr="0038207E" w:rsidRDefault="00D556F0" w:rsidP="009C0470">
            <w:pPr>
              <w:jc w:val="both"/>
            </w:pPr>
            <w:r w:rsidRPr="0038207E">
              <w:t>Sincerely,</w:t>
            </w:r>
          </w:p>
          <w:p w14:paraId="3C2DE3D8" w14:textId="77777777" w:rsidR="00D556F0" w:rsidRPr="0038207E" w:rsidRDefault="00D556F0" w:rsidP="009C0470">
            <w:pPr>
              <w:jc w:val="both"/>
            </w:pPr>
            <w:r w:rsidRPr="0038207E">
              <w:t>Swathi</w:t>
            </w:r>
          </w:p>
          <w:p w14:paraId="478AA0D9" w14:textId="77777777" w:rsidR="00D556F0" w:rsidRPr="0038207E" w:rsidRDefault="00D556F0" w:rsidP="009C0470">
            <w:pPr>
              <w:jc w:val="both"/>
            </w:pPr>
          </w:p>
          <w:p w14:paraId="2272EA4C" w14:textId="06DED15E" w:rsidR="000629D5" w:rsidRPr="0038207E" w:rsidRDefault="000629D5" w:rsidP="009C0470">
            <w:pPr>
              <w:jc w:val="both"/>
            </w:pPr>
          </w:p>
        </w:tc>
      </w:tr>
      <w:tr w:rsidR="000629D5" w:rsidRPr="0038207E" w14:paraId="6AAA2212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1C754E69" w14:textId="77777777" w:rsidR="0038207E" w:rsidRPr="0038207E" w:rsidRDefault="0038207E" w:rsidP="009C0470">
            <w:pPr>
              <w:pStyle w:val="Title"/>
              <w:jc w:val="both"/>
              <w:rPr>
                <w:sz w:val="72"/>
                <w:szCs w:val="72"/>
              </w:rPr>
            </w:pPr>
          </w:p>
          <w:p w14:paraId="63501B88" w14:textId="77777777" w:rsidR="0038207E" w:rsidRPr="0038207E" w:rsidRDefault="0038207E" w:rsidP="009C0470">
            <w:pPr>
              <w:pStyle w:val="Title"/>
              <w:jc w:val="both"/>
              <w:rPr>
                <w:sz w:val="72"/>
                <w:szCs w:val="72"/>
              </w:rPr>
            </w:pPr>
          </w:p>
          <w:p w14:paraId="53ABFF8E" w14:textId="30B2F387" w:rsidR="0038207E" w:rsidRDefault="00D556F0" w:rsidP="009C0470">
            <w:pPr>
              <w:pStyle w:val="Title"/>
              <w:jc w:val="both"/>
              <w:rPr>
                <w:rFonts w:asciiTheme="majorHAnsi" w:hAnsiTheme="majorHAnsi"/>
                <w:sz w:val="72"/>
                <w:szCs w:val="72"/>
              </w:rPr>
            </w:pPr>
            <w:r w:rsidRPr="0038207E">
              <w:rPr>
                <w:rFonts w:asciiTheme="majorHAnsi" w:hAnsiTheme="majorHAnsi"/>
                <w:sz w:val="72"/>
                <w:szCs w:val="72"/>
              </w:rPr>
              <w:t>swath</w:t>
            </w:r>
            <w:r w:rsidR="0038207E" w:rsidRPr="0038207E">
              <w:rPr>
                <w:rFonts w:asciiTheme="majorHAnsi" w:hAnsiTheme="majorHAnsi"/>
                <w:sz w:val="72"/>
                <w:szCs w:val="72"/>
              </w:rPr>
              <w:t>I</w:t>
            </w:r>
          </w:p>
          <w:p w14:paraId="5C35463A" w14:textId="482C57F9" w:rsidR="009C0470" w:rsidRPr="007E004B" w:rsidRDefault="009C0470" w:rsidP="009C0470">
            <w:pPr>
              <w:jc w:val="both"/>
              <w:rPr>
                <w:sz w:val="32"/>
                <w:szCs w:val="32"/>
              </w:rPr>
            </w:pPr>
            <w:r w:rsidRPr="007E004B">
              <w:rPr>
                <w:sz w:val="32"/>
                <w:szCs w:val="32"/>
              </w:rPr>
              <w:t>Operations Executive</w:t>
            </w:r>
          </w:p>
          <w:p w14:paraId="67EBE76A" w14:textId="77777777" w:rsidR="0038207E" w:rsidRPr="0038207E" w:rsidRDefault="0038207E" w:rsidP="009C0470">
            <w:pPr>
              <w:jc w:val="both"/>
            </w:pPr>
          </w:p>
          <w:sdt>
            <w:sdtPr>
              <w:rPr>
                <w:rFonts w:asciiTheme="minorHAnsi" w:hAnsiTheme="minorHAnsi"/>
              </w:rPr>
              <w:id w:val="-1954003311"/>
              <w:placeholder>
                <w:docPart w:val="B6351F0772994E308636AEFC8F9BD2DB"/>
              </w:placeholder>
              <w:temporary/>
              <w:showingPlcHdr/>
              <w15:appearance w15:val="hidden"/>
            </w:sdtPr>
            <w:sdtEndPr/>
            <w:sdtContent>
              <w:p w14:paraId="3F760963" w14:textId="77777777" w:rsidR="000629D5" w:rsidRPr="0038207E" w:rsidRDefault="000629D5" w:rsidP="009C0470">
                <w:pPr>
                  <w:pStyle w:val="Heading2"/>
                  <w:jc w:val="both"/>
                  <w:rPr>
                    <w:rFonts w:asciiTheme="minorHAnsi" w:hAnsiTheme="minorHAnsi"/>
                  </w:rPr>
                </w:pPr>
                <w:r w:rsidRPr="0038207E">
                  <w:rPr>
                    <w:rStyle w:val="Heading2Char"/>
                    <w:rFonts w:asciiTheme="minorHAnsi" w:hAnsiTheme="minorHAnsi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ABBC3FD7BBF34D04898B74FB056C676A"/>
              </w:placeholder>
              <w:temporary/>
              <w:showingPlcHdr/>
              <w15:appearance w15:val="hidden"/>
            </w:sdtPr>
            <w:sdtEndPr/>
            <w:sdtContent>
              <w:p w14:paraId="2E52FAB0" w14:textId="77777777" w:rsidR="000629D5" w:rsidRPr="0038207E" w:rsidRDefault="000629D5" w:rsidP="009C0470">
                <w:pPr>
                  <w:pStyle w:val="ContactDetails"/>
                  <w:jc w:val="both"/>
                </w:pPr>
                <w:r w:rsidRPr="0038207E">
                  <w:t>PHONE:</w:t>
                </w:r>
              </w:p>
            </w:sdtContent>
          </w:sdt>
          <w:p w14:paraId="6FFAE118" w14:textId="2AC01F08" w:rsidR="000629D5" w:rsidRPr="0038207E" w:rsidRDefault="00D556F0" w:rsidP="009C0470">
            <w:pPr>
              <w:pStyle w:val="ContactDetails"/>
              <w:jc w:val="both"/>
            </w:pPr>
            <w:r w:rsidRPr="0038207E">
              <w:t>+91 9597857916</w:t>
            </w:r>
          </w:p>
          <w:p w14:paraId="27734C60" w14:textId="77777777" w:rsidR="00D556F0" w:rsidRPr="0038207E" w:rsidRDefault="00D556F0" w:rsidP="009C0470">
            <w:pPr>
              <w:pStyle w:val="ContactDetails"/>
              <w:jc w:val="both"/>
            </w:pPr>
          </w:p>
          <w:p w14:paraId="069A5699" w14:textId="66E35AC8" w:rsidR="000629D5" w:rsidRPr="0038207E" w:rsidRDefault="00D556F0" w:rsidP="009C0470">
            <w:pPr>
              <w:pStyle w:val="ContactDetails"/>
              <w:jc w:val="both"/>
            </w:pPr>
            <w:r w:rsidRPr="0038207E">
              <w:t>LinkedIn:</w:t>
            </w:r>
          </w:p>
          <w:p w14:paraId="471EABB3" w14:textId="77777777" w:rsidR="0038207E" w:rsidRPr="0038207E" w:rsidRDefault="00667F44" w:rsidP="009C0470">
            <w:pPr>
              <w:spacing w:after="0"/>
              <w:jc w:val="both"/>
              <w:rPr>
                <w:rStyle w:val="Hyperlink"/>
                <w:rFonts w:cs="Times New Roman"/>
                <w:b/>
                <w:bCs/>
              </w:rPr>
            </w:pPr>
            <w:hyperlink r:id="rId11" w:history="1">
              <w:r w:rsidR="00D556F0" w:rsidRPr="0038207E">
                <w:rPr>
                  <w:rStyle w:val="Hyperlink"/>
                  <w:rFonts w:cs="Times New Roman"/>
                  <w:b/>
                  <w:bCs/>
                </w:rPr>
                <w:t>https://www.linkedin.com/in/swathi-santhanam-2329ba1a2</w:t>
              </w:r>
            </w:hyperlink>
          </w:p>
          <w:p w14:paraId="6ABB091B" w14:textId="77777777" w:rsidR="0038207E" w:rsidRPr="0038207E" w:rsidRDefault="0038207E" w:rsidP="009C0470">
            <w:pPr>
              <w:spacing w:after="0"/>
              <w:jc w:val="both"/>
              <w:rPr>
                <w:rStyle w:val="Hyperlink"/>
                <w:rFonts w:cs="Times New Roman"/>
                <w:b/>
                <w:bCs/>
              </w:rPr>
            </w:pPr>
          </w:p>
          <w:p w14:paraId="34070D3E" w14:textId="3676D932" w:rsidR="0038207E" w:rsidRPr="0038207E" w:rsidRDefault="0038207E" w:rsidP="009C0470">
            <w:pPr>
              <w:spacing w:after="0"/>
              <w:jc w:val="both"/>
              <w:rPr>
                <w:rFonts w:cs="Times New Roman"/>
                <w:b/>
                <w:bCs/>
                <w:color w:val="B85A22" w:themeColor="accent2" w:themeShade="BF"/>
                <w:u w:val="single"/>
              </w:rPr>
            </w:pPr>
            <w:r w:rsidRPr="0038207E">
              <w:t>Git Hub:</w:t>
            </w:r>
          </w:p>
          <w:p w14:paraId="24B2280C" w14:textId="77777777" w:rsidR="0038207E" w:rsidRPr="0038207E" w:rsidRDefault="00667F44" w:rsidP="009C0470">
            <w:pPr>
              <w:spacing w:after="0"/>
              <w:jc w:val="both"/>
              <w:rPr>
                <w:rFonts w:cs="Times New Roman"/>
                <w:b/>
                <w:bCs/>
              </w:rPr>
            </w:pPr>
            <w:hyperlink r:id="rId12" w:history="1">
              <w:r w:rsidR="0038207E" w:rsidRPr="0038207E">
                <w:rPr>
                  <w:rStyle w:val="Hyperlink"/>
                  <w:rFonts w:cs="Times New Roman"/>
                  <w:b/>
                  <w:bCs/>
                </w:rPr>
                <w:t>https://github.com/swathi0105/swathi0105</w:t>
              </w:r>
            </w:hyperlink>
          </w:p>
          <w:p w14:paraId="0DFEF831" w14:textId="77777777" w:rsidR="000629D5" w:rsidRPr="0038207E" w:rsidRDefault="000629D5" w:rsidP="009C0470">
            <w:pPr>
              <w:pStyle w:val="NoSpacing"/>
              <w:jc w:val="both"/>
            </w:pPr>
          </w:p>
          <w:sdt>
            <w:sdtPr>
              <w:id w:val="-240260293"/>
              <w:placeholder>
                <w:docPart w:val="1BA460CBFAF549F8855DE1C2AD9D08CB"/>
              </w:placeholder>
              <w:temporary/>
              <w:showingPlcHdr/>
              <w15:appearance w15:val="hidden"/>
            </w:sdtPr>
            <w:sdtEndPr/>
            <w:sdtContent>
              <w:p w14:paraId="09841B0A" w14:textId="77777777" w:rsidR="000629D5" w:rsidRPr="0038207E" w:rsidRDefault="000629D5" w:rsidP="009C0470">
                <w:pPr>
                  <w:pStyle w:val="ContactDetails"/>
                  <w:jc w:val="both"/>
                </w:pPr>
                <w:r w:rsidRPr="0038207E">
                  <w:t>EMAIL:</w:t>
                </w:r>
              </w:p>
            </w:sdtContent>
          </w:sdt>
          <w:p w14:paraId="2C0DFAB1" w14:textId="5C70750A" w:rsidR="000629D5" w:rsidRPr="0038207E" w:rsidRDefault="00D556F0" w:rsidP="009C0470">
            <w:pPr>
              <w:pStyle w:val="ContactDetails"/>
              <w:jc w:val="both"/>
              <w:rPr>
                <w:rStyle w:val="Hyperlink"/>
                <w:sz w:val="18"/>
                <w:szCs w:val="18"/>
              </w:rPr>
            </w:pPr>
            <w:r w:rsidRPr="0038207E">
              <w:rPr>
                <w:rStyle w:val="Hyperlink"/>
                <w:sz w:val="18"/>
                <w:szCs w:val="18"/>
              </w:rPr>
              <w:t>swathisanthanam0105@gmail.com</w:t>
            </w:r>
          </w:p>
        </w:tc>
        <w:tc>
          <w:tcPr>
            <w:tcW w:w="720" w:type="dxa"/>
          </w:tcPr>
          <w:p w14:paraId="2F572AA6" w14:textId="77777777" w:rsidR="000629D5" w:rsidRPr="0038207E" w:rsidRDefault="000629D5" w:rsidP="009C0470">
            <w:pPr>
              <w:tabs>
                <w:tab w:val="left" w:pos="990"/>
              </w:tabs>
              <w:jc w:val="both"/>
            </w:pPr>
          </w:p>
        </w:tc>
        <w:tc>
          <w:tcPr>
            <w:tcW w:w="6470" w:type="dxa"/>
            <w:vMerge/>
          </w:tcPr>
          <w:p w14:paraId="3E0BEDAF" w14:textId="77777777" w:rsidR="000629D5" w:rsidRPr="0038207E" w:rsidRDefault="000629D5" w:rsidP="009C0470">
            <w:pPr>
              <w:jc w:val="both"/>
              <w:rPr>
                <w:color w:val="FFFFFF" w:themeColor="background1"/>
              </w:rPr>
            </w:pPr>
          </w:p>
        </w:tc>
      </w:tr>
    </w:tbl>
    <w:p w14:paraId="1BEA0207" w14:textId="77777777" w:rsidR="0043117B" w:rsidRPr="0038207E" w:rsidRDefault="00667F44" w:rsidP="009C0470">
      <w:pPr>
        <w:tabs>
          <w:tab w:val="left" w:pos="990"/>
        </w:tabs>
        <w:spacing w:after="0"/>
        <w:jc w:val="both"/>
        <w:rPr>
          <w:sz w:val="8"/>
        </w:rPr>
      </w:pPr>
    </w:p>
    <w:sectPr w:rsidR="0043117B" w:rsidRPr="0038207E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1F1BA" w14:textId="77777777" w:rsidR="00D556F0" w:rsidRDefault="00D556F0" w:rsidP="000C45FF">
      <w:r>
        <w:separator/>
      </w:r>
    </w:p>
  </w:endnote>
  <w:endnote w:type="continuationSeparator" w:id="0">
    <w:p w14:paraId="1E03A5C7" w14:textId="77777777" w:rsidR="00D556F0" w:rsidRDefault="00D556F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D1E77" w14:textId="77777777" w:rsidR="00D556F0" w:rsidRDefault="00D556F0" w:rsidP="000C45FF">
      <w:r>
        <w:separator/>
      </w:r>
    </w:p>
  </w:footnote>
  <w:footnote w:type="continuationSeparator" w:id="0">
    <w:p w14:paraId="68F6BD10" w14:textId="77777777" w:rsidR="00D556F0" w:rsidRDefault="00D556F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6840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196CAF" wp14:editId="696B37C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08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F0"/>
    <w:rsid w:val="00036450"/>
    <w:rsid w:val="00061C84"/>
    <w:rsid w:val="000629D5"/>
    <w:rsid w:val="00076632"/>
    <w:rsid w:val="000C3967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38207E"/>
    <w:rsid w:val="003D5329"/>
    <w:rsid w:val="004071FC"/>
    <w:rsid w:val="00445947"/>
    <w:rsid w:val="004813B3"/>
    <w:rsid w:val="00496591"/>
    <w:rsid w:val="004C63E4"/>
    <w:rsid w:val="004D3011"/>
    <w:rsid w:val="005645EE"/>
    <w:rsid w:val="005C34BC"/>
    <w:rsid w:val="005D6289"/>
    <w:rsid w:val="005E39D5"/>
    <w:rsid w:val="00612544"/>
    <w:rsid w:val="0062123A"/>
    <w:rsid w:val="00646E75"/>
    <w:rsid w:val="006610D6"/>
    <w:rsid w:val="00667F44"/>
    <w:rsid w:val="006771D0"/>
    <w:rsid w:val="006D6F8C"/>
    <w:rsid w:val="00715FCB"/>
    <w:rsid w:val="00743101"/>
    <w:rsid w:val="007867A0"/>
    <w:rsid w:val="007927F5"/>
    <w:rsid w:val="007E004B"/>
    <w:rsid w:val="00802CA0"/>
    <w:rsid w:val="00846D4F"/>
    <w:rsid w:val="008C1736"/>
    <w:rsid w:val="00922D5C"/>
    <w:rsid w:val="009C0470"/>
    <w:rsid w:val="009E7C63"/>
    <w:rsid w:val="00A10A67"/>
    <w:rsid w:val="00A2118D"/>
    <w:rsid w:val="00A27846"/>
    <w:rsid w:val="00A74438"/>
    <w:rsid w:val="00AD76E2"/>
    <w:rsid w:val="00B20152"/>
    <w:rsid w:val="00B70850"/>
    <w:rsid w:val="00B82D62"/>
    <w:rsid w:val="00BD4846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556F0"/>
    <w:rsid w:val="00D82F2F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DD8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.docs.live.net/b753ffd7b5385104/Documents/Files/Swathi_resume.doc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.docs.live.net/b753ffd7b5385104/Documents/Files/Swathi_resume.docx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th\AppData\Local\Microsoft\Office\16.0\DTS\en-US%7b8BC79E17-8E8F-498A-8E09-815BB3BC5BC8%7d\%7b34EC308F-2F4A-4CF1-BB91-90F121C89606%7dtf889242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351F0772994E308636AEFC8F9BD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1D20C-10F0-4AB1-A9BA-1484AD750345}"/>
      </w:docPartPr>
      <w:docPartBody>
        <w:p w:rsidR="00B33B72" w:rsidRDefault="00B33B72">
          <w:pPr>
            <w:pStyle w:val="B6351F0772994E308636AEFC8F9BD2DB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ABBC3FD7BBF34D04898B74FB056C6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0F419-0195-41A4-B1A8-256884BBE268}"/>
      </w:docPartPr>
      <w:docPartBody>
        <w:p w:rsidR="00B33B72" w:rsidRDefault="00B33B72">
          <w:pPr>
            <w:pStyle w:val="ABBC3FD7BBF34D04898B74FB056C676A"/>
          </w:pPr>
          <w:r w:rsidRPr="004D3011">
            <w:t>PHONE:</w:t>
          </w:r>
        </w:p>
      </w:docPartBody>
    </w:docPart>
    <w:docPart>
      <w:docPartPr>
        <w:name w:val="1BA460CBFAF549F8855DE1C2AD9D0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C1CFC-F77D-45ED-9505-9E03AECDA21D}"/>
      </w:docPartPr>
      <w:docPartBody>
        <w:p w:rsidR="00B33B72" w:rsidRDefault="00B33B72">
          <w:pPr>
            <w:pStyle w:val="1BA460CBFAF549F8855DE1C2AD9D08CB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90863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72"/>
    <w:rsid w:val="00B3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B6351F0772994E308636AEFC8F9BD2DB">
    <w:name w:val="B6351F0772994E308636AEFC8F9BD2DB"/>
  </w:style>
  <w:style w:type="paragraph" w:customStyle="1" w:styleId="ABBC3FD7BBF34D04898B74FB056C676A">
    <w:name w:val="ABBC3FD7BBF34D04898B74FB056C676A"/>
  </w:style>
  <w:style w:type="paragraph" w:customStyle="1" w:styleId="1BA460CBFAF549F8855DE1C2AD9D08CB">
    <w:name w:val="1BA460CBFAF549F8855DE1C2AD9D08CB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0DABB36-AD53-4AD1-97C4-82FC5F9E9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{34EC308F-2F4A-4CF1-BB91-90F121C89606}tf88924273_win32</Template>
  <TotalTime>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2022-11-07T17:04:00Z</dcterms:created>
  <dcterms:modified xsi:type="dcterms:W3CDTF">2022-11-08T16:51:00Z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